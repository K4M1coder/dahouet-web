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EAA" w:rsidRDefault="00573EAA" w:rsidP="009E0EDB">
      <w:pPr>
        <w:tabs>
          <w:tab w:val="left" w:leader="underscore" w:pos="7371"/>
        </w:tabs>
        <w:ind w:left="142"/>
        <w:rPr>
          <w:rFonts w:ascii="Arial" w:hAnsi="Arial" w:cs="Arial"/>
        </w:rPr>
      </w:pPr>
    </w:p>
    <w:p w:rsidR="00710DE0" w:rsidRPr="009E0EDB" w:rsidRDefault="000577F5" w:rsidP="009E0EDB">
      <w:pPr>
        <w:tabs>
          <w:tab w:val="left" w:leader="underscore" w:pos="7371"/>
        </w:tabs>
        <w:ind w:left="142"/>
        <w:rPr>
          <w:rFonts w:ascii="Arial" w:hAnsi="Arial" w:cs="Arial"/>
        </w:rPr>
      </w:pPr>
      <w:r w:rsidRPr="009E0EDB">
        <w:rPr>
          <w:rFonts w:ascii="Arial" w:hAnsi="Arial" w:cs="Arial"/>
        </w:rPr>
        <w:t>Compétition</w:t>
      </w:r>
      <w:r w:rsidR="00710DE0" w:rsidRPr="009E0EDB">
        <w:rPr>
          <w:rFonts w:ascii="Arial" w:hAnsi="Arial" w:cs="Arial"/>
        </w:rPr>
        <w:t xml:space="preserve"> : </w:t>
      </w:r>
      <w:r w:rsidR="00C36BFC" w:rsidRPr="00B54EA7">
        <w:rPr>
          <w:rFonts w:ascii="Arial" w:hAnsi="Arial" w:cs="Arial"/>
          <w:b/>
          <w:color w:val="7030A0"/>
        </w:rPr>
        <w:t xml:space="preserve">Challenge d'hiver, Régate de la baie de </w:t>
      </w:r>
      <w:r w:rsidR="00F50D31" w:rsidRPr="00B54EA7">
        <w:rPr>
          <w:rFonts w:ascii="Arial" w:hAnsi="Arial" w:cs="Arial"/>
          <w:b/>
          <w:color w:val="7030A0"/>
        </w:rPr>
        <w:t>S</w:t>
      </w:r>
      <w:r w:rsidR="00C36BFC" w:rsidRPr="00B54EA7">
        <w:rPr>
          <w:rFonts w:ascii="Arial" w:hAnsi="Arial" w:cs="Arial"/>
          <w:b/>
          <w:color w:val="7030A0"/>
        </w:rPr>
        <w:t>aint Brieuc</w:t>
      </w:r>
      <w:r w:rsidRPr="00B54EA7">
        <w:rPr>
          <w:rFonts w:ascii="Arial" w:hAnsi="Arial" w:cs="Arial"/>
          <w:b/>
          <w:color w:val="7030A0"/>
        </w:rPr>
        <w:t xml:space="preserve">  Date : </w:t>
      </w:r>
      <w:r w:rsidR="00B54EA7" w:rsidRPr="00B54EA7">
        <w:rPr>
          <w:rFonts w:ascii="Arial" w:hAnsi="Arial" w:cs="Arial"/>
          <w:b/>
          <w:color w:val="7030A0"/>
        </w:rPr>
        <w:t>15/12/2014</w:t>
      </w:r>
    </w:p>
    <w:p w:rsidR="00F50D31" w:rsidRPr="009E0EDB" w:rsidRDefault="00F50D31" w:rsidP="000577F5">
      <w:pPr>
        <w:tabs>
          <w:tab w:val="left" w:leader="underscore" w:pos="7371"/>
        </w:tabs>
        <w:rPr>
          <w:rFonts w:ascii="Arial" w:hAnsi="Arial" w:cs="Arial"/>
        </w:rPr>
      </w:pPr>
      <w:bookmarkStart w:id="0" w:name="_GoBack"/>
      <w:bookmarkEnd w:id="0"/>
    </w:p>
    <w:p w:rsidR="009E0EDB" w:rsidRDefault="00F50D31" w:rsidP="009E0EDB">
      <w:pPr>
        <w:tabs>
          <w:tab w:val="left" w:leader="underscore" w:pos="7371"/>
        </w:tabs>
        <w:ind w:left="142"/>
        <w:rPr>
          <w:rFonts w:ascii="Arial" w:hAnsi="Arial" w:cs="Arial"/>
        </w:rPr>
      </w:pPr>
      <w:r w:rsidRPr="009E0EDB">
        <w:rPr>
          <w:rFonts w:ascii="Arial" w:hAnsi="Arial" w:cs="Arial"/>
        </w:rPr>
        <w:t xml:space="preserve">Série habitable, toutes </w:t>
      </w:r>
      <w:r w:rsidR="00796985" w:rsidRPr="009E0EDB">
        <w:rPr>
          <w:rFonts w:ascii="Arial" w:hAnsi="Arial" w:cs="Arial"/>
        </w:rPr>
        <w:t>classes</w:t>
      </w:r>
      <w:r w:rsidR="00796985">
        <w:rPr>
          <w:rFonts w:ascii="Arial" w:hAnsi="Arial" w:cs="Arial"/>
        </w:rPr>
        <w:t xml:space="preserve">, </w:t>
      </w:r>
      <w:r w:rsidR="00A533A5" w:rsidRPr="009E0EDB">
        <w:rPr>
          <w:rFonts w:ascii="Arial" w:hAnsi="Arial" w:cs="Arial"/>
        </w:rPr>
        <w:t xml:space="preserve">Course n°: </w:t>
      </w:r>
      <w:r w:rsidR="00C36BFC" w:rsidRPr="009E0EDB">
        <w:rPr>
          <w:rFonts w:ascii="Arial" w:hAnsi="Arial" w:cs="Arial"/>
        </w:rPr>
        <w:t>6</w:t>
      </w:r>
      <w:r w:rsidR="000577F5" w:rsidRPr="009E0EDB">
        <w:rPr>
          <w:rFonts w:ascii="Arial" w:hAnsi="Arial" w:cs="Arial"/>
        </w:rPr>
        <w:t xml:space="preserve">  </w:t>
      </w:r>
    </w:p>
    <w:p w:rsidR="00796985" w:rsidRDefault="00796985" w:rsidP="009E0EDB">
      <w:pPr>
        <w:tabs>
          <w:tab w:val="left" w:leader="underscore" w:pos="7371"/>
        </w:tabs>
        <w:ind w:left="142"/>
        <w:rPr>
          <w:rFonts w:ascii="Arial" w:hAnsi="Arial" w:cs="Arial"/>
        </w:rPr>
      </w:pPr>
    </w:p>
    <w:p w:rsidR="00A533A5" w:rsidRPr="009E0EDB" w:rsidRDefault="00A533A5" w:rsidP="009E0EDB">
      <w:pPr>
        <w:tabs>
          <w:tab w:val="left" w:leader="underscore" w:pos="7371"/>
        </w:tabs>
        <w:ind w:left="142"/>
        <w:rPr>
          <w:rFonts w:ascii="Arial" w:hAnsi="Arial" w:cs="Arial"/>
        </w:rPr>
      </w:pPr>
      <w:r w:rsidRPr="009E0EDB">
        <w:rPr>
          <w:rFonts w:ascii="Arial" w:hAnsi="Arial" w:cs="Arial"/>
        </w:rPr>
        <w:t xml:space="preserve">Nom du </w:t>
      </w:r>
      <w:r w:rsidR="005F1760">
        <w:rPr>
          <w:rFonts w:ascii="Arial" w:hAnsi="Arial" w:cs="Arial"/>
        </w:rPr>
        <w:t>président du jury</w:t>
      </w:r>
      <w:r w:rsidRPr="009E0EDB">
        <w:rPr>
          <w:rFonts w:ascii="Arial" w:hAnsi="Arial" w:cs="Arial"/>
        </w:rPr>
        <w:t xml:space="preserve"> : </w:t>
      </w:r>
      <w:r w:rsidR="00BA05F2">
        <w:rPr>
          <w:rFonts w:ascii="Arial" w:hAnsi="Arial" w:cs="Arial"/>
        </w:rPr>
        <w:t>Julien</w:t>
      </w:r>
      <w:r w:rsidR="00C36BFC" w:rsidRPr="009E0EDB">
        <w:rPr>
          <w:rFonts w:ascii="Arial" w:hAnsi="Arial" w:cs="Arial"/>
        </w:rPr>
        <w:t xml:space="preserve"> </w:t>
      </w:r>
      <w:r w:rsidR="00BA05F2">
        <w:rPr>
          <w:rFonts w:ascii="Arial" w:hAnsi="Arial" w:cs="Arial"/>
        </w:rPr>
        <w:t>L</w:t>
      </w:r>
      <w:r w:rsidR="00C36BFC" w:rsidRPr="009E0EDB">
        <w:rPr>
          <w:rFonts w:ascii="Arial" w:hAnsi="Arial" w:cs="Arial"/>
        </w:rPr>
        <w:t>e Hegarat</w:t>
      </w:r>
      <w:r w:rsidR="009E0EDB">
        <w:rPr>
          <w:rFonts w:ascii="Arial" w:hAnsi="Arial" w:cs="Arial"/>
        </w:rPr>
        <w:t xml:space="preserve">                                                </w:t>
      </w:r>
      <w:r w:rsidRPr="009E0EDB">
        <w:rPr>
          <w:rFonts w:ascii="Arial" w:hAnsi="Arial" w:cs="Arial"/>
        </w:rPr>
        <w:t xml:space="preserve">Signature : </w:t>
      </w:r>
    </w:p>
    <w:p w:rsidR="000577F5" w:rsidRPr="00A918B1" w:rsidRDefault="000577F5" w:rsidP="000577F5">
      <w:pPr>
        <w:tabs>
          <w:tab w:val="left" w:leader="underscore" w:pos="7371"/>
        </w:tabs>
        <w:rPr>
          <w:rFonts w:ascii="Arial" w:hAnsi="Arial" w:cs="Arial"/>
          <w:sz w:val="4"/>
        </w:rPr>
      </w:pPr>
    </w:p>
    <w:p w:rsidR="00A533A5" w:rsidRPr="00A918B1" w:rsidRDefault="00A533A5">
      <w:pPr>
        <w:rPr>
          <w:rFonts w:ascii="Arial" w:hAnsi="Arial" w:cs="Arial"/>
          <w:sz w:val="12"/>
        </w:rPr>
      </w:pPr>
    </w:p>
    <w:p w:rsidR="00A533A5" w:rsidRDefault="00A533A5">
      <w:pPr>
        <w:rPr>
          <w:sz w:val="10"/>
        </w:rPr>
      </w:pPr>
    </w:p>
    <w:tbl>
      <w:tblPr>
        <w:tblW w:w="0" w:type="auto"/>
        <w:tblInd w:w="3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6"/>
        <w:gridCol w:w="2041"/>
        <w:gridCol w:w="708"/>
        <w:gridCol w:w="284"/>
        <w:gridCol w:w="231"/>
        <w:gridCol w:w="336"/>
        <w:gridCol w:w="1811"/>
        <w:gridCol w:w="737"/>
        <w:gridCol w:w="244"/>
        <w:gridCol w:w="221"/>
        <w:gridCol w:w="403"/>
        <w:gridCol w:w="1915"/>
        <w:gridCol w:w="708"/>
        <w:gridCol w:w="284"/>
        <w:gridCol w:w="304"/>
      </w:tblGrid>
      <w:tr w:rsidR="00A533A5" w:rsidRPr="00A918B1" w:rsidTr="009D5B97">
        <w:tc>
          <w:tcPr>
            <w:tcW w:w="326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A533A5" w:rsidRPr="00A918B1" w:rsidRDefault="00A533A5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</w:tc>
        <w:tc>
          <w:tcPr>
            <w:tcW w:w="2041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A533A5" w:rsidRPr="00A918B1" w:rsidRDefault="00A533A5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Concurrent</w:t>
            </w:r>
          </w:p>
          <w:p w:rsidR="00A85472" w:rsidRPr="00A918B1" w:rsidRDefault="00A85472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(Skipper)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A533A5" w:rsidRPr="00A918B1" w:rsidRDefault="00A533A5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Pr="00A918B1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N° Voile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A533A5" w:rsidRDefault="00A533A5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C36BFC" w:rsidRPr="00A918B1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P</w:t>
            </w:r>
          </w:p>
        </w:tc>
        <w:tc>
          <w:tcPr>
            <w:tcW w:w="2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30" w:color="C0C0C0" w:fill="auto"/>
          </w:tcPr>
          <w:p w:rsidR="00C36BFC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A</w:t>
            </w:r>
          </w:p>
          <w:p w:rsidR="00F50D31" w:rsidRDefault="00F50D31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/</w:t>
            </w:r>
          </w:p>
          <w:p w:rsidR="00F50D31" w:rsidRPr="00A918B1" w:rsidRDefault="00F50D31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R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A533A5" w:rsidRPr="00A918B1" w:rsidRDefault="00A533A5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</w:tc>
        <w:tc>
          <w:tcPr>
            <w:tcW w:w="1811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C36BFC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Concurrent</w:t>
            </w:r>
          </w:p>
          <w:p w:rsidR="00A85472" w:rsidRPr="00A918B1" w:rsidRDefault="00A85472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(Skipper)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A533A5" w:rsidRPr="00A918B1" w:rsidRDefault="00A533A5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Pr="00A918B1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N° Voile</w:t>
            </w:r>
          </w:p>
        </w:tc>
        <w:tc>
          <w:tcPr>
            <w:tcW w:w="244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A533A5" w:rsidRDefault="00A533A5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C36BFC" w:rsidRPr="00A918B1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P</w:t>
            </w:r>
          </w:p>
        </w:tc>
        <w:tc>
          <w:tcPr>
            <w:tcW w:w="22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30" w:color="C0C0C0" w:fill="auto"/>
          </w:tcPr>
          <w:p w:rsidR="00C36BFC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A</w:t>
            </w:r>
          </w:p>
          <w:p w:rsidR="00F50D31" w:rsidRDefault="00F50D31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/</w:t>
            </w:r>
          </w:p>
          <w:p w:rsidR="00F50D31" w:rsidRPr="00A918B1" w:rsidRDefault="00F50D31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R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A533A5" w:rsidRPr="00A918B1" w:rsidRDefault="00A533A5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</w:tc>
        <w:tc>
          <w:tcPr>
            <w:tcW w:w="1915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C36BFC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Concurrent</w:t>
            </w:r>
          </w:p>
          <w:p w:rsidR="00A85472" w:rsidRPr="00A918B1" w:rsidRDefault="00A85472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(Skipper)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A533A5" w:rsidRPr="00A918B1" w:rsidRDefault="00A533A5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Pr="00A918B1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N° Voile</w:t>
            </w: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C36BFC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Pr="00A918B1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P</w:t>
            </w:r>
          </w:p>
        </w:tc>
        <w:tc>
          <w:tcPr>
            <w:tcW w:w="304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C36BFC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A</w:t>
            </w:r>
          </w:p>
          <w:p w:rsidR="00F50D31" w:rsidRDefault="00F50D31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/</w:t>
            </w:r>
          </w:p>
          <w:p w:rsidR="00F50D31" w:rsidRPr="00A918B1" w:rsidRDefault="00F50D31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R</w:t>
            </w:r>
          </w:p>
        </w:tc>
      </w:tr>
      <w:tr w:rsidR="00F50D31" w:rsidRPr="00A918B1" w:rsidTr="009D5B97">
        <w:tc>
          <w:tcPr>
            <w:tcW w:w="326" w:type="dxa"/>
            <w:tcBorders>
              <w:top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2041" w:type="dxa"/>
            <w:tcBorders>
              <w:top w:val="nil"/>
            </w:tcBorders>
          </w:tcPr>
          <w:p w:rsidR="00F50D31" w:rsidRPr="00410555" w:rsidRDefault="00F50D31" w:rsidP="001519B7">
            <w:pPr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Marcel Martin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F50D31" w:rsidRPr="00410555" w:rsidRDefault="00F50D31" w:rsidP="00A854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84" w:type="dxa"/>
            <w:tcBorders>
              <w:top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36</w:t>
            </w:r>
          </w:p>
        </w:tc>
        <w:tc>
          <w:tcPr>
            <w:tcW w:w="1811" w:type="dxa"/>
            <w:tcBorders>
              <w:top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  <w:tcBorders>
              <w:top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  <w:tcBorders>
              <w:top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71</w:t>
            </w:r>
          </w:p>
        </w:tc>
        <w:tc>
          <w:tcPr>
            <w:tcW w:w="1915" w:type="dxa"/>
            <w:tcBorders>
              <w:top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  <w:tcBorders>
              <w:top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2041" w:type="dxa"/>
          </w:tcPr>
          <w:p w:rsidR="00F50D31" w:rsidRPr="00410555" w:rsidRDefault="00F50D31" w:rsidP="001519B7">
            <w:pPr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 xml:space="preserve">Pierre </w:t>
            </w:r>
            <w:proofErr w:type="spellStart"/>
            <w:r w:rsidRPr="00410555">
              <w:rPr>
                <w:rFonts w:ascii="Arial" w:hAnsi="Arial" w:cs="Arial"/>
                <w:sz w:val="18"/>
                <w:szCs w:val="18"/>
              </w:rPr>
              <w:t>Letroc</w:t>
            </w:r>
            <w:proofErr w:type="spellEnd"/>
          </w:p>
        </w:tc>
        <w:tc>
          <w:tcPr>
            <w:tcW w:w="708" w:type="dxa"/>
            <w:vAlign w:val="center"/>
          </w:tcPr>
          <w:p w:rsidR="00F50D31" w:rsidRPr="00410555" w:rsidRDefault="00F50D31" w:rsidP="00A854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37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72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</w:t>
            </w:r>
          </w:p>
        </w:tc>
        <w:tc>
          <w:tcPr>
            <w:tcW w:w="2041" w:type="dxa"/>
          </w:tcPr>
          <w:p w:rsidR="00F50D31" w:rsidRPr="00410555" w:rsidRDefault="00F50D31" w:rsidP="001519B7">
            <w:pPr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Roger Le Jay</w:t>
            </w:r>
          </w:p>
        </w:tc>
        <w:tc>
          <w:tcPr>
            <w:tcW w:w="708" w:type="dxa"/>
            <w:vAlign w:val="center"/>
          </w:tcPr>
          <w:p w:rsidR="00F50D31" w:rsidRPr="00410555" w:rsidRDefault="00F50D31" w:rsidP="00A854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1478</w:t>
            </w: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38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73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</w:t>
            </w:r>
          </w:p>
        </w:tc>
        <w:tc>
          <w:tcPr>
            <w:tcW w:w="2041" w:type="dxa"/>
          </w:tcPr>
          <w:p w:rsidR="00F50D31" w:rsidRPr="00410555" w:rsidRDefault="00F50D31" w:rsidP="001519B7">
            <w:pPr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Hubert de La Montagne</w:t>
            </w:r>
          </w:p>
        </w:tc>
        <w:tc>
          <w:tcPr>
            <w:tcW w:w="708" w:type="dxa"/>
            <w:vAlign w:val="center"/>
          </w:tcPr>
          <w:p w:rsidR="00F50D31" w:rsidRPr="00410555" w:rsidRDefault="00F50D31" w:rsidP="00A854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199</w:t>
            </w: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39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74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</w:t>
            </w:r>
          </w:p>
        </w:tc>
        <w:tc>
          <w:tcPr>
            <w:tcW w:w="2041" w:type="dxa"/>
          </w:tcPr>
          <w:p w:rsidR="00F50D31" w:rsidRPr="00410555" w:rsidRDefault="00DF4666" w:rsidP="001519B7">
            <w:pPr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Etienne Le</w:t>
            </w:r>
            <w:r w:rsidR="00F50D31" w:rsidRPr="00410555">
              <w:rPr>
                <w:rFonts w:ascii="Arial" w:hAnsi="Arial" w:cs="Arial"/>
                <w:sz w:val="18"/>
                <w:szCs w:val="18"/>
              </w:rPr>
              <w:t xml:space="preserve"> Baux</w:t>
            </w:r>
          </w:p>
        </w:tc>
        <w:tc>
          <w:tcPr>
            <w:tcW w:w="708" w:type="dxa"/>
            <w:vAlign w:val="center"/>
          </w:tcPr>
          <w:p w:rsidR="00F50D31" w:rsidRPr="00410555" w:rsidRDefault="00F50D31" w:rsidP="00A854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40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75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</w:t>
            </w:r>
          </w:p>
        </w:tc>
        <w:tc>
          <w:tcPr>
            <w:tcW w:w="2041" w:type="dxa"/>
          </w:tcPr>
          <w:p w:rsidR="00F50D31" w:rsidRPr="00410555" w:rsidRDefault="00F50D31" w:rsidP="001519B7">
            <w:pPr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Emilie du Port</w:t>
            </w:r>
          </w:p>
        </w:tc>
        <w:tc>
          <w:tcPr>
            <w:tcW w:w="708" w:type="dxa"/>
            <w:vAlign w:val="center"/>
          </w:tcPr>
          <w:p w:rsidR="00F50D31" w:rsidRPr="00410555" w:rsidRDefault="00F50D31" w:rsidP="00A854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41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76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</w:t>
            </w:r>
          </w:p>
        </w:tc>
        <w:tc>
          <w:tcPr>
            <w:tcW w:w="2041" w:type="dxa"/>
          </w:tcPr>
          <w:p w:rsidR="00F50D31" w:rsidRPr="00410555" w:rsidRDefault="00F50D31" w:rsidP="001519B7">
            <w:pPr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Corentin Quintin</w:t>
            </w:r>
          </w:p>
        </w:tc>
        <w:tc>
          <w:tcPr>
            <w:tcW w:w="708" w:type="dxa"/>
            <w:vAlign w:val="center"/>
          </w:tcPr>
          <w:p w:rsidR="00F50D31" w:rsidRPr="00410555" w:rsidRDefault="00F50D31" w:rsidP="00A854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42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77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</w:t>
            </w:r>
          </w:p>
        </w:tc>
        <w:tc>
          <w:tcPr>
            <w:tcW w:w="2041" w:type="dxa"/>
          </w:tcPr>
          <w:p w:rsidR="00F50D31" w:rsidRPr="00410555" w:rsidRDefault="00F50D31" w:rsidP="001519B7">
            <w:pPr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Clarisse Le Fort</w:t>
            </w:r>
          </w:p>
        </w:tc>
        <w:tc>
          <w:tcPr>
            <w:tcW w:w="708" w:type="dxa"/>
            <w:vAlign w:val="center"/>
          </w:tcPr>
          <w:p w:rsidR="00F50D31" w:rsidRPr="00410555" w:rsidRDefault="00F50D31" w:rsidP="00A854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43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78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</w:t>
            </w:r>
          </w:p>
        </w:tc>
        <w:tc>
          <w:tcPr>
            <w:tcW w:w="2041" w:type="dxa"/>
          </w:tcPr>
          <w:p w:rsidR="00F50D31" w:rsidRPr="00410555" w:rsidRDefault="00F50D31" w:rsidP="001519B7">
            <w:pPr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Hélène De Carquefou</w:t>
            </w:r>
          </w:p>
        </w:tc>
        <w:tc>
          <w:tcPr>
            <w:tcW w:w="708" w:type="dxa"/>
            <w:vAlign w:val="center"/>
          </w:tcPr>
          <w:p w:rsidR="00F50D31" w:rsidRPr="00410555" w:rsidRDefault="00F50D31" w:rsidP="00A854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44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79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10</w:t>
            </w:r>
          </w:p>
        </w:tc>
        <w:tc>
          <w:tcPr>
            <w:tcW w:w="2041" w:type="dxa"/>
          </w:tcPr>
          <w:p w:rsidR="00F50D31" w:rsidRPr="00410555" w:rsidRDefault="00F50D31" w:rsidP="001519B7">
            <w:pPr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 xml:space="preserve">Camille </w:t>
            </w:r>
            <w:proofErr w:type="spellStart"/>
            <w:r w:rsidRPr="00410555">
              <w:rPr>
                <w:rFonts w:ascii="Arial" w:hAnsi="Arial" w:cs="Arial"/>
                <w:sz w:val="18"/>
                <w:szCs w:val="18"/>
              </w:rPr>
              <w:t>Giquel</w:t>
            </w:r>
            <w:proofErr w:type="spellEnd"/>
          </w:p>
        </w:tc>
        <w:tc>
          <w:tcPr>
            <w:tcW w:w="708" w:type="dxa"/>
            <w:vAlign w:val="center"/>
          </w:tcPr>
          <w:p w:rsidR="00F50D31" w:rsidRPr="00410555" w:rsidRDefault="00F50D31" w:rsidP="00A854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45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80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11</w:t>
            </w:r>
          </w:p>
        </w:tc>
        <w:tc>
          <w:tcPr>
            <w:tcW w:w="2041" w:type="dxa"/>
          </w:tcPr>
          <w:p w:rsidR="00F50D31" w:rsidRPr="00410555" w:rsidRDefault="00F50D31" w:rsidP="001519B7">
            <w:pPr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René La Poste</w:t>
            </w:r>
          </w:p>
        </w:tc>
        <w:tc>
          <w:tcPr>
            <w:tcW w:w="708" w:type="dxa"/>
            <w:vAlign w:val="center"/>
          </w:tcPr>
          <w:p w:rsidR="00F50D31" w:rsidRPr="00410555" w:rsidRDefault="00F50D31" w:rsidP="00A854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46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81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4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12</w:t>
            </w:r>
          </w:p>
        </w:tc>
        <w:tc>
          <w:tcPr>
            <w:tcW w:w="2041" w:type="dxa"/>
          </w:tcPr>
          <w:p w:rsidR="00F50D31" w:rsidRPr="00410555" w:rsidRDefault="00F50D31" w:rsidP="001519B7">
            <w:pPr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Rémy Bellamy</w:t>
            </w:r>
          </w:p>
        </w:tc>
        <w:tc>
          <w:tcPr>
            <w:tcW w:w="708" w:type="dxa"/>
            <w:vAlign w:val="center"/>
          </w:tcPr>
          <w:p w:rsidR="00F50D31" w:rsidRPr="00410555" w:rsidRDefault="003D4061" w:rsidP="00A854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47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82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13</w:t>
            </w:r>
          </w:p>
        </w:tc>
        <w:tc>
          <w:tcPr>
            <w:tcW w:w="2041" w:type="dxa"/>
            <w:tcBorders>
              <w:left w:val="single" w:sz="4" w:space="0" w:color="auto"/>
            </w:tcBorders>
          </w:tcPr>
          <w:p w:rsidR="00F50D31" w:rsidRPr="00410555" w:rsidRDefault="00F50D31" w:rsidP="001519B7">
            <w:pPr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Hector Le Bel</w:t>
            </w:r>
          </w:p>
        </w:tc>
        <w:tc>
          <w:tcPr>
            <w:tcW w:w="708" w:type="dxa"/>
            <w:vAlign w:val="center"/>
          </w:tcPr>
          <w:p w:rsidR="00F50D31" w:rsidRPr="00410555" w:rsidRDefault="00F50D31" w:rsidP="00A854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0555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48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83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14</w:t>
            </w:r>
          </w:p>
        </w:tc>
        <w:tc>
          <w:tcPr>
            <w:tcW w:w="2041" w:type="dxa"/>
            <w:tcBorders>
              <w:left w:val="single" w:sz="4" w:space="0" w:color="auto"/>
            </w:tcBorders>
          </w:tcPr>
          <w:p w:rsidR="00F50D31" w:rsidRPr="00A918B1" w:rsidRDefault="00B4371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...</w:t>
            </w: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49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84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4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15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50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85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16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51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86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17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52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87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18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53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88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19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54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89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20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55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90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21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56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91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22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57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92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23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58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93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24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59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94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25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60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95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26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61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96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27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62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97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28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63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98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29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64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99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30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65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31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66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614" w:type="dxa"/>
            <w:gridSpan w:val="5"/>
            <w:tcBorders>
              <w:top w:val="single" w:sz="6" w:space="0" w:color="auto"/>
              <w:bottom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32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67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614" w:type="dxa"/>
            <w:gridSpan w:val="5"/>
            <w:tcBorders>
              <w:top w:val="nil"/>
              <w:bottom w:val="nil"/>
            </w:tcBorders>
          </w:tcPr>
          <w:p w:rsidR="00F50D31" w:rsidRPr="00A918B1" w:rsidRDefault="00F50D31" w:rsidP="00F50D3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P</w:t>
            </w:r>
            <w:r w:rsidRPr="00A918B1">
              <w:rPr>
                <w:rFonts w:ascii="Arial" w:hAnsi="Arial" w:cs="Arial"/>
                <w:b/>
                <w:sz w:val="15"/>
                <w:szCs w:val="15"/>
              </w:rPr>
              <w:t xml:space="preserve">  =  </w:t>
            </w:r>
            <w:r>
              <w:rPr>
                <w:rFonts w:ascii="Arial" w:hAnsi="Arial" w:cs="Arial"/>
                <w:b/>
                <w:sz w:val="15"/>
                <w:szCs w:val="15"/>
              </w:rPr>
              <w:t>Présent</w:t>
            </w: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33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68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614" w:type="dxa"/>
            <w:gridSpan w:val="5"/>
            <w:tcBorders>
              <w:top w:val="nil"/>
              <w:bottom w:val="nil"/>
            </w:tcBorders>
          </w:tcPr>
          <w:p w:rsidR="00F50D31" w:rsidRDefault="00F50D31" w:rsidP="00F50D31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A</w:t>
            </w:r>
            <w:r w:rsidRPr="00A918B1">
              <w:rPr>
                <w:rFonts w:ascii="Arial" w:hAnsi="Arial" w:cs="Arial"/>
                <w:b/>
                <w:sz w:val="15"/>
                <w:szCs w:val="15"/>
              </w:rPr>
              <w:t xml:space="preserve"> =  </w:t>
            </w:r>
            <w:r w:rsidR="009E0EDB">
              <w:rPr>
                <w:rFonts w:ascii="Arial" w:hAnsi="Arial" w:cs="Arial"/>
                <w:b/>
                <w:sz w:val="15"/>
                <w:szCs w:val="15"/>
              </w:rPr>
              <w:t>Absent</w:t>
            </w:r>
          </w:p>
          <w:p w:rsidR="00F50D31" w:rsidRPr="00A918B1" w:rsidRDefault="00F50D31" w:rsidP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9D5B97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34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69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614" w:type="dxa"/>
            <w:gridSpan w:val="5"/>
            <w:tcBorders>
              <w:top w:val="nil"/>
              <w:bottom w:val="nil"/>
            </w:tcBorders>
          </w:tcPr>
          <w:p w:rsidR="00F50D31" w:rsidRPr="00A918B1" w:rsidRDefault="00F50D31" w:rsidP="00F50D3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R</w:t>
            </w:r>
            <w:r w:rsidRPr="00A918B1">
              <w:rPr>
                <w:rFonts w:ascii="Arial" w:hAnsi="Arial" w:cs="Arial"/>
                <w:b/>
                <w:sz w:val="15"/>
                <w:szCs w:val="15"/>
              </w:rPr>
              <w:t xml:space="preserve">  =  </w:t>
            </w:r>
            <w:r>
              <w:rPr>
                <w:rFonts w:ascii="Arial" w:hAnsi="Arial" w:cs="Arial"/>
                <w:b/>
                <w:sz w:val="15"/>
                <w:szCs w:val="15"/>
              </w:rPr>
              <w:t>Retard</w:t>
            </w:r>
          </w:p>
        </w:tc>
      </w:tr>
      <w:tr w:rsidR="00F50D31" w:rsidRPr="00A918B1" w:rsidTr="009D5B97">
        <w:trPr>
          <w:trHeight w:val="278"/>
        </w:trPr>
        <w:tc>
          <w:tcPr>
            <w:tcW w:w="326" w:type="dxa"/>
            <w:tcBorders>
              <w:top w:val="single" w:sz="6" w:space="0" w:color="auto"/>
              <w:bottom w:val="single" w:sz="12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35</w:t>
            </w:r>
          </w:p>
        </w:tc>
        <w:tc>
          <w:tcPr>
            <w:tcW w:w="204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single" w:sz="12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70</w:t>
            </w:r>
          </w:p>
        </w:tc>
        <w:tc>
          <w:tcPr>
            <w:tcW w:w="181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614" w:type="dxa"/>
            <w:gridSpan w:val="5"/>
            <w:tcBorders>
              <w:top w:val="nil"/>
              <w:bottom w:val="single" w:sz="12" w:space="0" w:color="auto"/>
            </w:tcBorders>
          </w:tcPr>
          <w:p w:rsidR="00F50D31" w:rsidRPr="00A918B1" w:rsidRDefault="00F50D31" w:rsidP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sz w:val="15"/>
                <w:szCs w:val="15"/>
              </w:rPr>
              <w:tab/>
            </w:r>
          </w:p>
        </w:tc>
      </w:tr>
    </w:tbl>
    <w:p w:rsidR="00A533A5" w:rsidRPr="00A918B1" w:rsidRDefault="00A918B1" w:rsidP="00A918B1">
      <w:pPr>
        <w:tabs>
          <w:tab w:val="left" w:pos="2355"/>
        </w:tabs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sectPr w:rsidR="00A533A5" w:rsidRPr="00A918B1" w:rsidSect="005741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454" w:right="454" w:bottom="284" w:left="454" w:header="720" w:footer="4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ACD" w:rsidRDefault="00024ACD">
      <w:r>
        <w:separator/>
      </w:r>
    </w:p>
  </w:endnote>
  <w:endnote w:type="continuationSeparator" w:id="0">
    <w:p w:rsidR="00024ACD" w:rsidRDefault="00024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985" w:rsidRDefault="0079698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472" w:rsidRDefault="00A85472" w:rsidP="00A85472">
    <w:pPr>
      <w:pStyle w:val="En-tte"/>
      <w:jc w:val="center"/>
      <w:rPr>
        <w:rFonts w:ascii="Arial" w:hAnsi="Arial" w:cs="Arial"/>
      </w:rPr>
    </w:pPr>
  </w:p>
  <w:p w:rsidR="00A533A5" w:rsidRDefault="009E0EDB" w:rsidP="00A85472">
    <w:pPr>
      <w:pStyle w:val="En-tte"/>
      <w:jc w:val="center"/>
      <w:rPr>
        <w:rFonts w:ascii="Arial" w:hAnsi="Arial" w:cs="Arial"/>
      </w:rPr>
    </w:pPr>
    <w:r>
      <w:rPr>
        <w:rFonts w:ascii="Arial" w:hAnsi="Arial" w:cs="Arial"/>
      </w:rPr>
      <w:t>Régate</w:t>
    </w:r>
    <w:r w:rsidR="00A85472">
      <w:rPr>
        <w:rFonts w:ascii="Arial" w:hAnsi="Arial" w:cs="Arial"/>
      </w:rPr>
      <w:t>s</w:t>
    </w:r>
    <w:r>
      <w:rPr>
        <w:rFonts w:ascii="Arial" w:hAnsi="Arial" w:cs="Arial"/>
      </w:rPr>
      <w:t xml:space="preserve"> de la baie de saint Brieuc</w:t>
    </w:r>
  </w:p>
  <w:p w:rsidR="00A85472" w:rsidRPr="00A918B1" w:rsidRDefault="00A85472" w:rsidP="00A85472">
    <w:pPr>
      <w:pStyle w:val="En-tte"/>
      <w:jc w:val="center"/>
      <w:rPr>
        <w:rFonts w:ascii="Arial" w:hAnsi="Arial" w:cs="Arial"/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985" w:rsidRDefault="0079698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ACD" w:rsidRDefault="00024ACD">
      <w:r>
        <w:separator/>
      </w:r>
    </w:p>
  </w:footnote>
  <w:footnote w:type="continuationSeparator" w:id="0">
    <w:p w:rsidR="00024ACD" w:rsidRDefault="00024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985" w:rsidRDefault="0079698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A5" w:rsidRPr="00796985" w:rsidRDefault="00E87210" w:rsidP="00796985">
    <w:pPr>
      <w:pStyle w:val="En-tte"/>
    </w:pPr>
    <w:r>
      <w:rPr>
        <w:noProof/>
      </w:rPr>
      <w:drawing>
        <wp:inline distT="0" distB="0" distL="0" distR="0">
          <wp:extent cx="2571750" cy="523875"/>
          <wp:effectExtent l="0" t="0" r="0" b="9525"/>
          <wp:docPr id="1" name="Image 1" descr="\\pf-pc\Etudes\DL2015_TheLastOne\EtudesDeCas\DAHOUET\ImageTit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f-pc\Etudes\DL2015_TheLastOne\EtudesDeCas\DAHOUET\ImageTitr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6985">
      <w:tab/>
    </w:r>
    <w:r w:rsidR="00796985">
      <w:tab/>
    </w:r>
    <w:r w:rsidR="007548D2">
      <w:rPr>
        <w:rFonts w:ascii="Arial" w:hAnsi="Arial"/>
        <w:b/>
        <w:i/>
        <w:sz w:val="22"/>
      </w:rPr>
      <w:t xml:space="preserve">LISTE </w:t>
    </w:r>
    <w:r w:rsidR="00710DE0">
      <w:rPr>
        <w:rFonts w:ascii="Arial" w:hAnsi="Arial"/>
        <w:b/>
        <w:i/>
        <w:sz w:val="22"/>
      </w:rPr>
      <w:t xml:space="preserve">DE </w:t>
    </w:r>
    <w:r w:rsidR="00C36BFC">
      <w:rPr>
        <w:rFonts w:ascii="Arial" w:hAnsi="Arial"/>
        <w:b/>
        <w:i/>
        <w:sz w:val="22"/>
      </w:rPr>
      <w:t>DEPART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985" w:rsidRDefault="0079698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66"/>
    <w:rsid w:val="00024ACD"/>
    <w:rsid w:val="000577F5"/>
    <w:rsid w:val="00070F4F"/>
    <w:rsid w:val="000E60F9"/>
    <w:rsid w:val="001519B7"/>
    <w:rsid w:val="001C6E94"/>
    <w:rsid w:val="00266629"/>
    <w:rsid w:val="002C34A0"/>
    <w:rsid w:val="003D4061"/>
    <w:rsid w:val="00410555"/>
    <w:rsid w:val="00573EAA"/>
    <w:rsid w:val="005741EF"/>
    <w:rsid w:val="00582A52"/>
    <w:rsid w:val="00592BE0"/>
    <w:rsid w:val="005F1760"/>
    <w:rsid w:val="006B6A23"/>
    <w:rsid w:val="006E6746"/>
    <w:rsid w:val="00710DE0"/>
    <w:rsid w:val="007548D2"/>
    <w:rsid w:val="00796985"/>
    <w:rsid w:val="007C05AC"/>
    <w:rsid w:val="00840CC1"/>
    <w:rsid w:val="009035C6"/>
    <w:rsid w:val="00930366"/>
    <w:rsid w:val="009D5B97"/>
    <w:rsid w:val="009E0EDB"/>
    <w:rsid w:val="00A533A5"/>
    <w:rsid w:val="00A85472"/>
    <w:rsid w:val="00A918B1"/>
    <w:rsid w:val="00B36C6B"/>
    <w:rsid w:val="00B4371A"/>
    <w:rsid w:val="00B54EA7"/>
    <w:rsid w:val="00BA05F2"/>
    <w:rsid w:val="00C36BFC"/>
    <w:rsid w:val="00DF4666"/>
    <w:rsid w:val="00E87210"/>
    <w:rsid w:val="00F16266"/>
    <w:rsid w:val="00F3513C"/>
    <w:rsid w:val="00F50D31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B66DE5B-358E-40E6-896C-78833925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5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035C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035C6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FFV&amp;Arbitr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FFV&amp;Arbitres.dot</Template>
  <TotalTime>6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Epreuve :</vt:lpstr>
    </vt:vector>
  </TitlesOfParts>
  <Company>FFV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Epreuve :</dc:title>
  <dc:subject/>
  <dc:creator>Gwënaelle</dc:creator>
  <cp:keywords/>
  <dc:description/>
  <cp:lastModifiedBy>pf</cp:lastModifiedBy>
  <cp:revision>2</cp:revision>
  <cp:lastPrinted>2009-01-07T11:32:00Z</cp:lastPrinted>
  <dcterms:created xsi:type="dcterms:W3CDTF">2015-01-07T13:47:00Z</dcterms:created>
  <dcterms:modified xsi:type="dcterms:W3CDTF">2015-04-17T09:38:00Z</dcterms:modified>
</cp:coreProperties>
</file>
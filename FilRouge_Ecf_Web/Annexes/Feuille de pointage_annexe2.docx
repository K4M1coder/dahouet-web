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656" w:rsidRDefault="009A6656" w:rsidP="009A6656">
      <w:pPr>
        <w:tabs>
          <w:tab w:val="left" w:leader="underscore" w:pos="7371"/>
        </w:tabs>
        <w:ind w:left="142"/>
        <w:rPr>
          <w:rFonts w:ascii="Arial" w:hAnsi="Arial" w:cs="Arial"/>
        </w:rPr>
      </w:pPr>
    </w:p>
    <w:p w:rsidR="009A6656" w:rsidRPr="00736EDE" w:rsidRDefault="009A6656" w:rsidP="009A6656">
      <w:pPr>
        <w:tabs>
          <w:tab w:val="left" w:leader="underscore" w:pos="7371"/>
        </w:tabs>
        <w:ind w:left="142"/>
        <w:rPr>
          <w:rFonts w:ascii="Arial" w:hAnsi="Arial" w:cs="Arial"/>
          <w:b/>
          <w:color w:val="7030A0"/>
        </w:rPr>
      </w:pPr>
      <w:r w:rsidRPr="009E0EDB">
        <w:rPr>
          <w:rFonts w:ascii="Arial" w:hAnsi="Arial" w:cs="Arial"/>
        </w:rPr>
        <w:t xml:space="preserve">Compétition : </w:t>
      </w:r>
      <w:r w:rsidRPr="00736EDE">
        <w:rPr>
          <w:rFonts w:ascii="Arial" w:hAnsi="Arial" w:cs="Arial"/>
          <w:b/>
          <w:color w:val="7030A0"/>
        </w:rPr>
        <w:t>Challenge d'hiver, Régate de la baie de</w:t>
      </w:r>
      <w:r w:rsidR="000E1DB7" w:rsidRPr="00736EDE">
        <w:rPr>
          <w:rFonts w:ascii="Arial" w:hAnsi="Arial" w:cs="Arial"/>
          <w:b/>
          <w:color w:val="7030A0"/>
        </w:rPr>
        <w:t xml:space="preserve"> Saint Brieuc  Date : 15/12/2014</w:t>
      </w:r>
    </w:p>
    <w:p w:rsidR="009A6656" w:rsidRPr="009E0EDB" w:rsidRDefault="009A6656" w:rsidP="009A6656">
      <w:pPr>
        <w:tabs>
          <w:tab w:val="left" w:leader="underscore" w:pos="7371"/>
        </w:tabs>
        <w:rPr>
          <w:rFonts w:ascii="Arial" w:hAnsi="Arial" w:cs="Arial"/>
        </w:rPr>
      </w:pPr>
    </w:p>
    <w:p w:rsidR="006F30B0" w:rsidRDefault="009A6656" w:rsidP="00736EDE">
      <w:pPr>
        <w:tabs>
          <w:tab w:val="left" w:leader="underscore" w:pos="7371"/>
        </w:tabs>
        <w:ind w:left="142"/>
        <w:rPr>
          <w:rFonts w:ascii="Arial" w:hAnsi="Arial" w:cs="Arial"/>
        </w:rPr>
      </w:pPr>
      <w:r w:rsidRPr="009E0EDB">
        <w:rPr>
          <w:rFonts w:ascii="Arial" w:hAnsi="Arial" w:cs="Arial"/>
        </w:rPr>
        <w:t>Série habitable, toutes classes</w:t>
      </w:r>
      <w:r w:rsidR="00736EDE">
        <w:rPr>
          <w:rFonts w:ascii="Arial" w:hAnsi="Arial" w:cs="Arial"/>
        </w:rPr>
        <w:t xml:space="preserve">, </w:t>
      </w:r>
      <w:r w:rsidRPr="009E0EDB">
        <w:rPr>
          <w:rFonts w:ascii="Arial" w:hAnsi="Arial" w:cs="Arial"/>
        </w:rPr>
        <w:t xml:space="preserve">Course n°: 6  </w:t>
      </w:r>
    </w:p>
    <w:p w:rsidR="006F30B0" w:rsidRDefault="006F30B0" w:rsidP="00736EDE">
      <w:pPr>
        <w:tabs>
          <w:tab w:val="left" w:leader="underscore" w:pos="7371"/>
        </w:tabs>
        <w:ind w:left="142"/>
        <w:rPr>
          <w:rFonts w:ascii="Arial" w:hAnsi="Arial" w:cs="Arial"/>
        </w:rPr>
      </w:pPr>
    </w:p>
    <w:p w:rsidR="00A533A5" w:rsidRDefault="006F30B0" w:rsidP="006F30B0">
      <w:pPr>
        <w:tabs>
          <w:tab w:val="left" w:leader="underscore" w:pos="7371"/>
        </w:tabs>
        <w:ind w:left="142"/>
        <w:rPr>
          <w:rFonts w:ascii="Arial" w:hAnsi="Arial" w:cs="Arial"/>
        </w:rPr>
      </w:pPr>
      <w:r w:rsidRPr="009E0EDB">
        <w:rPr>
          <w:rFonts w:ascii="Arial" w:hAnsi="Arial" w:cs="Arial"/>
        </w:rPr>
        <w:t xml:space="preserve">Nom du </w:t>
      </w:r>
      <w:r>
        <w:rPr>
          <w:rFonts w:ascii="Arial" w:hAnsi="Arial" w:cs="Arial"/>
        </w:rPr>
        <w:t>président du jury</w:t>
      </w:r>
      <w:r w:rsidRPr="009E0EDB">
        <w:rPr>
          <w:rFonts w:ascii="Arial" w:hAnsi="Arial" w:cs="Arial"/>
        </w:rPr>
        <w:t> </w:t>
      </w:r>
      <w:r w:rsidR="009A6656" w:rsidRPr="009E0EDB">
        <w:rPr>
          <w:rFonts w:ascii="Arial" w:hAnsi="Arial" w:cs="Arial"/>
        </w:rPr>
        <w:t xml:space="preserve">: </w:t>
      </w:r>
      <w:r w:rsidR="00A956A9">
        <w:rPr>
          <w:rFonts w:ascii="Arial" w:hAnsi="Arial" w:cs="Arial"/>
        </w:rPr>
        <w:t>Julien</w:t>
      </w:r>
      <w:bookmarkStart w:id="0" w:name="_GoBack"/>
      <w:bookmarkEnd w:id="0"/>
      <w:r w:rsidR="009A6656" w:rsidRPr="009E0EDB">
        <w:rPr>
          <w:rFonts w:ascii="Arial" w:hAnsi="Arial" w:cs="Arial"/>
        </w:rPr>
        <w:t xml:space="preserve"> le Hegarat</w:t>
      </w:r>
      <w:r w:rsidR="009A6656">
        <w:rPr>
          <w:rFonts w:ascii="Arial" w:hAnsi="Arial" w:cs="Arial"/>
        </w:rPr>
        <w:t xml:space="preserve">                                                </w:t>
      </w:r>
      <w:r w:rsidR="009A6656" w:rsidRPr="009E0EDB">
        <w:rPr>
          <w:rFonts w:ascii="Arial" w:hAnsi="Arial" w:cs="Arial"/>
        </w:rPr>
        <w:t>Signature :</w:t>
      </w:r>
      <w:r w:rsidR="00736EDE" w:rsidRPr="00A918B1">
        <w:rPr>
          <w:rFonts w:ascii="Arial" w:hAnsi="Arial" w:cs="Arial"/>
        </w:rPr>
        <w:t xml:space="preserve"> </w:t>
      </w:r>
    </w:p>
    <w:p w:rsidR="00A533A5" w:rsidRDefault="00A533A5">
      <w:pPr>
        <w:rPr>
          <w:sz w:val="10"/>
        </w:rPr>
      </w:pPr>
    </w:p>
    <w:tbl>
      <w:tblPr>
        <w:tblW w:w="11297" w:type="dxa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03"/>
        <w:gridCol w:w="1157"/>
        <w:gridCol w:w="1565"/>
        <w:gridCol w:w="244"/>
        <w:gridCol w:w="221"/>
        <w:gridCol w:w="403"/>
        <w:gridCol w:w="1110"/>
        <w:gridCol w:w="1612"/>
        <w:gridCol w:w="244"/>
        <w:gridCol w:w="221"/>
        <w:gridCol w:w="403"/>
        <w:gridCol w:w="403"/>
        <w:gridCol w:w="1206"/>
        <w:gridCol w:w="1630"/>
        <w:gridCol w:w="246"/>
        <w:gridCol w:w="221"/>
        <w:gridCol w:w="8"/>
      </w:tblGrid>
      <w:tr w:rsidR="00736EDE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</w:tc>
        <w:tc>
          <w:tcPr>
            <w:tcW w:w="1157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N° de Voile</w:t>
            </w:r>
          </w:p>
        </w:tc>
        <w:tc>
          <w:tcPr>
            <w:tcW w:w="1565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Heure</w:t>
            </w:r>
            <w:r w:rsidR="00C84AE0">
              <w:rPr>
                <w:rFonts w:ascii="Arial" w:hAnsi="Arial" w:cs="Arial"/>
                <w:b/>
                <w:caps/>
                <w:sz w:val="15"/>
                <w:szCs w:val="15"/>
              </w:rPr>
              <w:t xml:space="preserve"> Arrivée</w:t>
            </w:r>
          </w:p>
        </w:tc>
        <w:tc>
          <w:tcPr>
            <w:tcW w:w="244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440C89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24D1C4C" wp14:editId="13439236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44450</wp:posOffset>
                      </wp:positionV>
                      <wp:extent cx="140335" cy="144145"/>
                      <wp:effectExtent l="0" t="0" r="0" b="0"/>
                      <wp:wrapNone/>
                      <wp:docPr id="4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35" cy="14414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BC4CBA" id="Oval 8" o:spid="_x0000_s1026" style="position:absolute;margin-left:-3.45pt;margin-top:3.5pt;width:11.05pt;height:1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" o:allowincell="f" filled="f"/>
                  </w:pict>
                </mc:Fallback>
              </mc:AlternateContent>
            </w:r>
            <w:r w:rsidR="00736EDE"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 xml:space="preserve">X  </w:t>
            </w:r>
            <w:proofErr w:type="spellStart"/>
            <w:r w:rsidR="00736EDE"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X</w:t>
            </w:r>
            <w:proofErr w:type="spellEnd"/>
          </w:p>
        </w:tc>
        <w:tc>
          <w:tcPr>
            <w:tcW w:w="22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R/J</w:t>
            </w:r>
          </w:p>
        </w:tc>
        <w:tc>
          <w:tcPr>
            <w:tcW w:w="403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</w:tc>
        <w:tc>
          <w:tcPr>
            <w:tcW w:w="1110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N° de Voile</w:t>
            </w:r>
          </w:p>
        </w:tc>
        <w:tc>
          <w:tcPr>
            <w:tcW w:w="1612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Heure</w:t>
            </w:r>
            <w:r w:rsidR="00C84AE0">
              <w:rPr>
                <w:rFonts w:ascii="Arial" w:hAnsi="Arial" w:cs="Arial"/>
                <w:b/>
                <w:caps/>
                <w:sz w:val="15"/>
                <w:szCs w:val="15"/>
              </w:rPr>
              <w:t xml:space="preserve"> Arrivée</w:t>
            </w:r>
          </w:p>
        </w:tc>
        <w:tc>
          <w:tcPr>
            <w:tcW w:w="244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440C89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1F19FB0B" wp14:editId="42C0A399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34925</wp:posOffset>
                      </wp:positionV>
                      <wp:extent cx="140335" cy="144145"/>
                      <wp:effectExtent l="0" t="0" r="0" b="0"/>
                      <wp:wrapNone/>
                      <wp:docPr id="5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35" cy="14414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651591" id="Oval 9" o:spid="_x0000_s1026" style="position:absolute;margin-left:-2.1pt;margin-top:2.75pt;width:11.05pt;height:1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" o:allowincell="f" filled="f"/>
                  </w:pict>
                </mc:Fallback>
              </mc:AlternateContent>
            </w:r>
            <w:r w:rsidR="00736EDE"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 xml:space="preserve">X  </w:t>
            </w:r>
            <w:proofErr w:type="spellStart"/>
            <w:r w:rsidR="00736EDE"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X</w:t>
            </w:r>
            <w:proofErr w:type="spellEnd"/>
          </w:p>
        </w:tc>
        <w:tc>
          <w:tcPr>
            <w:tcW w:w="22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R/J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</w:tc>
        <w:tc>
          <w:tcPr>
            <w:tcW w:w="1206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N° de Voile</w:t>
            </w:r>
          </w:p>
        </w:tc>
        <w:tc>
          <w:tcPr>
            <w:tcW w:w="1630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Heure</w:t>
            </w:r>
            <w:r w:rsidR="00C84AE0">
              <w:rPr>
                <w:rFonts w:ascii="Arial" w:hAnsi="Arial" w:cs="Arial"/>
                <w:b/>
                <w:caps/>
                <w:sz w:val="15"/>
                <w:szCs w:val="15"/>
              </w:rPr>
              <w:t xml:space="preserve"> Arrivée</w:t>
            </w:r>
          </w:p>
        </w:tc>
        <w:tc>
          <w:tcPr>
            <w:tcW w:w="246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9F0963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>
                      <wp:simplePos x="0" y="0"/>
                      <wp:positionH relativeFrom="column">
                        <wp:posOffset>6890385</wp:posOffset>
                      </wp:positionH>
                      <wp:positionV relativeFrom="paragraph">
                        <wp:posOffset>120650</wp:posOffset>
                      </wp:positionV>
                      <wp:extent cx="140335" cy="144145"/>
                      <wp:effectExtent l="0" t="0" r="0" b="0"/>
                      <wp:wrapNone/>
                      <wp:docPr id="3" name="Ova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35" cy="14414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462F70" id="Oval 11" o:spid="_x0000_s1026" style="position:absolute;margin-left:542.55pt;margin-top:9.5pt;width:11.05pt;height:1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" o:allowincell="f" filled="f"/>
                  </w:pict>
                </mc:Fallback>
              </mc:AlternateContent>
            </w:r>
            <w:r w:rsidR="00736EDE"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 xml:space="preserve">X  </w:t>
            </w:r>
            <w:proofErr w:type="spellStart"/>
            <w:r w:rsidR="00736EDE"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X</w:t>
            </w:r>
            <w:proofErr w:type="spellEnd"/>
          </w:p>
        </w:tc>
        <w:tc>
          <w:tcPr>
            <w:tcW w:w="221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caps/>
                <w:sz w:val="15"/>
                <w:szCs w:val="15"/>
              </w:rPr>
              <w:t>R/J</w:t>
            </w:r>
          </w:p>
        </w:tc>
      </w:tr>
      <w:tr w:rsidR="002D0CB8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nil"/>
              <w:bottom w:val="single" w:sz="6" w:space="0" w:color="auto"/>
            </w:tcBorders>
            <w:shd w:val="pct30" w:color="C0C0C0" w:fill="auto"/>
          </w:tcPr>
          <w:p w:rsidR="002D0CB8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tcBorders>
              <w:top w:val="nil"/>
            </w:tcBorders>
            <w:vAlign w:val="center"/>
          </w:tcPr>
          <w:p w:rsidR="002D0CB8" w:rsidRPr="00A918B1" w:rsidRDefault="002D0CB8" w:rsidP="002D0CB8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7</w:t>
            </w:r>
          </w:p>
        </w:tc>
        <w:tc>
          <w:tcPr>
            <w:tcW w:w="1565" w:type="dxa"/>
            <w:tcBorders>
              <w:top w:val="nil"/>
            </w:tcBorders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</w:tcBorders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36</w:t>
            </w:r>
          </w:p>
        </w:tc>
        <w:tc>
          <w:tcPr>
            <w:tcW w:w="1110" w:type="dxa"/>
            <w:tcBorders>
              <w:top w:val="nil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  <w:tcBorders>
              <w:top w:val="nil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  <w:tcBorders>
              <w:top w:val="nil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71</w:t>
            </w:r>
          </w:p>
        </w:tc>
        <w:tc>
          <w:tcPr>
            <w:tcW w:w="1206" w:type="dxa"/>
            <w:tcBorders>
              <w:top w:val="nil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top w:val="nil"/>
              <w:left w:val="nil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nil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D0CB8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:rsidR="002D0CB8" w:rsidRPr="00A918B1" w:rsidRDefault="002D0CB8" w:rsidP="002D0CB8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22</w:t>
            </w:r>
          </w:p>
        </w:tc>
        <w:tc>
          <w:tcPr>
            <w:tcW w:w="1565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37</w:t>
            </w:r>
          </w:p>
        </w:tc>
        <w:tc>
          <w:tcPr>
            <w:tcW w:w="111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72</w:t>
            </w:r>
          </w:p>
        </w:tc>
        <w:tc>
          <w:tcPr>
            <w:tcW w:w="1206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D0CB8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3</w:t>
            </w:r>
          </w:p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:rsidR="002D0CB8" w:rsidRPr="00A918B1" w:rsidRDefault="002D0CB8" w:rsidP="002D0CB8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1478</w:t>
            </w:r>
          </w:p>
        </w:tc>
        <w:tc>
          <w:tcPr>
            <w:tcW w:w="1565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38</w:t>
            </w:r>
          </w:p>
        </w:tc>
        <w:tc>
          <w:tcPr>
            <w:tcW w:w="111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73</w:t>
            </w:r>
          </w:p>
        </w:tc>
        <w:tc>
          <w:tcPr>
            <w:tcW w:w="1206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D0CB8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4</w:t>
            </w:r>
          </w:p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:rsidR="002D0CB8" w:rsidRPr="00A918B1" w:rsidRDefault="002D0CB8" w:rsidP="002D0CB8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199</w:t>
            </w:r>
          </w:p>
        </w:tc>
        <w:tc>
          <w:tcPr>
            <w:tcW w:w="1565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39</w:t>
            </w:r>
          </w:p>
        </w:tc>
        <w:tc>
          <w:tcPr>
            <w:tcW w:w="111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74</w:t>
            </w:r>
          </w:p>
        </w:tc>
        <w:tc>
          <w:tcPr>
            <w:tcW w:w="1206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D0CB8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5</w:t>
            </w:r>
          </w:p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:rsidR="002D0CB8" w:rsidRPr="00A918B1" w:rsidRDefault="002D0CB8" w:rsidP="002D0CB8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12</w:t>
            </w:r>
          </w:p>
        </w:tc>
        <w:tc>
          <w:tcPr>
            <w:tcW w:w="1565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40</w:t>
            </w:r>
          </w:p>
        </w:tc>
        <w:tc>
          <w:tcPr>
            <w:tcW w:w="111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75</w:t>
            </w:r>
          </w:p>
        </w:tc>
        <w:tc>
          <w:tcPr>
            <w:tcW w:w="1206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D0CB8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6</w:t>
            </w:r>
          </w:p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:rsidR="002D0CB8" w:rsidRPr="00A918B1" w:rsidRDefault="002D0CB8" w:rsidP="002D0CB8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13</w:t>
            </w:r>
          </w:p>
        </w:tc>
        <w:tc>
          <w:tcPr>
            <w:tcW w:w="1565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41</w:t>
            </w:r>
          </w:p>
        </w:tc>
        <w:tc>
          <w:tcPr>
            <w:tcW w:w="111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76</w:t>
            </w:r>
          </w:p>
        </w:tc>
        <w:tc>
          <w:tcPr>
            <w:tcW w:w="1206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D0CB8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7</w:t>
            </w:r>
          </w:p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:rsidR="002D0CB8" w:rsidRPr="00A918B1" w:rsidRDefault="002D0CB8" w:rsidP="002D0CB8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1565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42</w:t>
            </w:r>
          </w:p>
        </w:tc>
        <w:tc>
          <w:tcPr>
            <w:tcW w:w="111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77</w:t>
            </w:r>
          </w:p>
        </w:tc>
        <w:tc>
          <w:tcPr>
            <w:tcW w:w="1206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D0CB8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8</w:t>
            </w:r>
          </w:p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:rsidR="002D0CB8" w:rsidRPr="00A918B1" w:rsidRDefault="002D0CB8" w:rsidP="002D0CB8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25</w:t>
            </w:r>
          </w:p>
        </w:tc>
        <w:tc>
          <w:tcPr>
            <w:tcW w:w="1565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43</w:t>
            </w:r>
          </w:p>
        </w:tc>
        <w:tc>
          <w:tcPr>
            <w:tcW w:w="111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78</w:t>
            </w:r>
          </w:p>
        </w:tc>
        <w:tc>
          <w:tcPr>
            <w:tcW w:w="1206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D0CB8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9</w:t>
            </w:r>
          </w:p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:rsidR="002D0CB8" w:rsidRPr="00A918B1" w:rsidRDefault="002D0CB8" w:rsidP="002D0CB8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14</w:t>
            </w:r>
          </w:p>
        </w:tc>
        <w:tc>
          <w:tcPr>
            <w:tcW w:w="1565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44</w:t>
            </w:r>
          </w:p>
        </w:tc>
        <w:tc>
          <w:tcPr>
            <w:tcW w:w="111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79</w:t>
            </w:r>
          </w:p>
        </w:tc>
        <w:tc>
          <w:tcPr>
            <w:tcW w:w="1206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D0CB8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10</w:t>
            </w:r>
          </w:p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:rsidR="002D0CB8" w:rsidRPr="00A918B1" w:rsidRDefault="002D0CB8" w:rsidP="002D0CB8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1565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45</w:t>
            </w:r>
          </w:p>
        </w:tc>
        <w:tc>
          <w:tcPr>
            <w:tcW w:w="111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80</w:t>
            </w:r>
          </w:p>
        </w:tc>
        <w:tc>
          <w:tcPr>
            <w:tcW w:w="1206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D0CB8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11</w:t>
            </w:r>
          </w:p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:rsidR="002D0CB8" w:rsidRPr="00A918B1" w:rsidRDefault="002D0CB8" w:rsidP="002D0CB8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</w:t>
            </w:r>
          </w:p>
        </w:tc>
        <w:tc>
          <w:tcPr>
            <w:tcW w:w="1565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46</w:t>
            </w:r>
          </w:p>
        </w:tc>
        <w:tc>
          <w:tcPr>
            <w:tcW w:w="111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81</w:t>
            </w:r>
          </w:p>
        </w:tc>
        <w:tc>
          <w:tcPr>
            <w:tcW w:w="1206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D0CB8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4" w:space="0" w:color="auto"/>
            </w:tcBorders>
            <w:shd w:val="pct30" w:color="C0C0C0" w:fill="auto"/>
          </w:tcPr>
          <w:p w:rsidR="002D0CB8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12</w:t>
            </w:r>
          </w:p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vAlign w:val="center"/>
          </w:tcPr>
          <w:p w:rsidR="002D0CB8" w:rsidRPr="00A918B1" w:rsidRDefault="002D0CB8" w:rsidP="002D0CB8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23</w:t>
            </w:r>
          </w:p>
        </w:tc>
        <w:tc>
          <w:tcPr>
            <w:tcW w:w="1565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47</w:t>
            </w:r>
          </w:p>
        </w:tc>
        <w:tc>
          <w:tcPr>
            <w:tcW w:w="111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82</w:t>
            </w:r>
          </w:p>
        </w:tc>
        <w:tc>
          <w:tcPr>
            <w:tcW w:w="1206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D0CB8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C0C0C0" w:fill="auto"/>
          </w:tcPr>
          <w:p w:rsidR="002D0CB8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  <w:r w:rsidRPr="009A6656">
              <w:rPr>
                <w:rFonts w:ascii="Arial" w:hAnsi="Arial" w:cs="Arial"/>
                <w:sz w:val="16"/>
                <w:szCs w:val="16"/>
              </w:rPr>
              <w:t>13</w:t>
            </w:r>
          </w:p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7" w:type="dxa"/>
            <w:tcBorders>
              <w:left w:val="single" w:sz="4" w:space="0" w:color="auto"/>
            </w:tcBorders>
            <w:vAlign w:val="center"/>
          </w:tcPr>
          <w:p w:rsidR="002D0CB8" w:rsidRPr="00A918B1" w:rsidRDefault="002D0CB8" w:rsidP="002D0CB8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24</w:t>
            </w:r>
          </w:p>
        </w:tc>
        <w:tc>
          <w:tcPr>
            <w:tcW w:w="1565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" w:type="dxa"/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9A6656" w:rsidRDefault="002D0CB8" w:rsidP="002D0CB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48</w:t>
            </w:r>
          </w:p>
        </w:tc>
        <w:tc>
          <w:tcPr>
            <w:tcW w:w="111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83</w:t>
            </w:r>
          </w:p>
        </w:tc>
        <w:tc>
          <w:tcPr>
            <w:tcW w:w="1206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2D0CB8" w:rsidRPr="00A918B1" w:rsidRDefault="002D0CB8" w:rsidP="002D0CB8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14</w:t>
            </w:r>
          </w:p>
        </w:tc>
        <w:tc>
          <w:tcPr>
            <w:tcW w:w="1157" w:type="dxa"/>
            <w:tcBorders>
              <w:left w:val="single" w:sz="4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….</w:t>
            </w: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49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84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15</w:t>
            </w:r>
          </w:p>
        </w:tc>
        <w:tc>
          <w:tcPr>
            <w:tcW w:w="1157" w:type="dxa"/>
            <w:tcBorders>
              <w:left w:val="single" w:sz="4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50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85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4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16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51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86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17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52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87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18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53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88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19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54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89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20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55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90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21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56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91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22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57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92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23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58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93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24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59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94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25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60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95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26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61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96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27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62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97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2D0CB8">
        <w:trPr>
          <w:gridAfter w:val="1"/>
          <w:wAfter w:w="8" w:type="dxa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28</w:t>
            </w: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63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98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2D0CB8">
        <w:trPr>
          <w:gridAfter w:val="1"/>
          <w:wAfter w:w="8" w:type="dxa"/>
          <w:trHeight w:val="194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29</w:t>
            </w: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64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99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2D0CB8">
        <w:trPr>
          <w:gridAfter w:val="1"/>
          <w:wAfter w:w="8" w:type="dxa"/>
          <w:trHeight w:val="152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30</w:t>
            </w: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65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1206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3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6" w:type="dxa"/>
            <w:tcBorders>
              <w:left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2D0CB8">
        <w:trPr>
          <w:trHeight w:val="214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31</w:t>
            </w:r>
          </w:p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66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714" w:type="dxa"/>
            <w:gridSpan w:val="6"/>
            <w:tcBorders>
              <w:top w:val="single" w:sz="6" w:space="0" w:color="auto"/>
              <w:bottom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36EDE" w:rsidRPr="00A918B1" w:rsidTr="002D0CB8"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32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67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nil"/>
              <w:bottom w:val="nil"/>
            </w:tcBorders>
          </w:tcPr>
          <w:p w:rsidR="00736EDE" w:rsidRPr="00A918B1" w:rsidRDefault="00736EDE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3714" w:type="dxa"/>
            <w:gridSpan w:val="6"/>
            <w:tcBorders>
              <w:top w:val="nil"/>
              <w:bottom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sz w:val="15"/>
                <w:szCs w:val="15"/>
              </w:rPr>
              <w:tab/>
              <w:t>X  =  Marque touchée</w:t>
            </w:r>
          </w:p>
        </w:tc>
      </w:tr>
      <w:tr w:rsidR="00736EDE" w:rsidRPr="00A918B1" w:rsidTr="002D0CB8"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9F0963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>
                      <wp:simplePos x="0" y="0"/>
                      <wp:positionH relativeFrom="column">
                        <wp:posOffset>4997450</wp:posOffset>
                      </wp:positionH>
                      <wp:positionV relativeFrom="paragraph">
                        <wp:posOffset>2540</wp:posOffset>
                      </wp:positionV>
                      <wp:extent cx="158115" cy="144780"/>
                      <wp:effectExtent l="0" t="0" r="0" b="0"/>
                      <wp:wrapNone/>
                      <wp:docPr id="2" name="Oval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8115" cy="1447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7AC00C" id="Oval 10" o:spid="_x0000_s1026" style="position:absolute;margin-left:393.5pt;margin-top:.2pt;width:12.45pt;height:1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" o:allowincell="f" filled="f">
                      <o:lock v:ext="edit" aspectratio="t"/>
                    </v:oval>
                  </w:pict>
                </mc:Fallback>
              </mc:AlternateContent>
            </w:r>
            <w:r w:rsidR="00736EDE" w:rsidRPr="00A918B1">
              <w:rPr>
                <w:rFonts w:ascii="Arial" w:hAnsi="Arial" w:cs="Arial"/>
                <w:sz w:val="15"/>
                <w:szCs w:val="15"/>
              </w:rPr>
              <w:t>33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68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nil"/>
              <w:bottom w:val="nil"/>
            </w:tcBorders>
          </w:tcPr>
          <w:p w:rsidR="00736EDE" w:rsidRPr="00A918B1" w:rsidRDefault="00736EDE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3714" w:type="dxa"/>
            <w:gridSpan w:val="6"/>
            <w:tcBorders>
              <w:top w:val="nil"/>
              <w:bottom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sz w:val="15"/>
                <w:szCs w:val="15"/>
              </w:rPr>
              <w:tab/>
              <w:t>X  =  Réparé par 1 tour</w:t>
            </w:r>
          </w:p>
        </w:tc>
      </w:tr>
      <w:tr w:rsidR="00736EDE" w:rsidRPr="00A918B1" w:rsidTr="002D0CB8">
        <w:trPr>
          <w:trHeight w:val="122"/>
        </w:trPr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34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69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nil"/>
              <w:bottom w:val="nil"/>
            </w:tcBorders>
          </w:tcPr>
          <w:p w:rsidR="00736EDE" w:rsidRPr="00A918B1" w:rsidRDefault="00736EDE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3714" w:type="dxa"/>
            <w:gridSpan w:val="6"/>
            <w:tcBorders>
              <w:top w:val="nil"/>
              <w:bottom w:val="nil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sz w:val="15"/>
                <w:szCs w:val="15"/>
              </w:rPr>
              <w:tab/>
              <w:t>R  =  Pavillon Rouge</w:t>
            </w:r>
          </w:p>
        </w:tc>
      </w:tr>
      <w:tr w:rsidR="00736EDE" w:rsidRPr="00A918B1" w:rsidTr="006F30B0">
        <w:trPr>
          <w:trHeight w:val="55"/>
        </w:trPr>
        <w:tc>
          <w:tcPr>
            <w:tcW w:w="403" w:type="dxa"/>
            <w:tcBorders>
              <w:top w:val="single" w:sz="6" w:space="0" w:color="auto"/>
              <w:bottom w:val="single" w:sz="12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35</w:t>
            </w:r>
          </w:p>
        </w:tc>
        <w:tc>
          <w:tcPr>
            <w:tcW w:w="1157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5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12" w:space="0" w:color="auto"/>
            </w:tcBorders>
            <w:shd w:val="pct30" w:color="C0C0C0" w:fill="auto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70</w:t>
            </w:r>
          </w:p>
        </w:tc>
        <w:tc>
          <w:tcPr>
            <w:tcW w:w="1110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2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nil"/>
              <w:bottom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  <w:tc>
          <w:tcPr>
            <w:tcW w:w="3714" w:type="dxa"/>
            <w:gridSpan w:val="6"/>
            <w:tcBorders>
              <w:top w:val="nil"/>
              <w:bottom w:val="single" w:sz="12" w:space="0" w:color="auto"/>
            </w:tcBorders>
          </w:tcPr>
          <w:p w:rsidR="00736EDE" w:rsidRPr="00A918B1" w:rsidRDefault="00736EDE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sz w:val="15"/>
                <w:szCs w:val="15"/>
              </w:rPr>
              <w:tab/>
              <w:t>J  =  Pavillon Jaune</w:t>
            </w:r>
          </w:p>
        </w:tc>
      </w:tr>
    </w:tbl>
    <w:p w:rsidR="00A533A5" w:rsidRPr="00A918B1" w:rsidRDefault="00A918B1" w:rsidP="00A918B1">
      <w:pPr>
        <w:tabs>
          <w:tab w:val="left" w:pos="2355"/>
        </w:tabs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sectPr w:rsidR="00A533A5" w:rsidRPr="00A918B1" w:rsidSect="00A918B1">
      <w:headerReference w:type="default" r:id="rId6"/>
      <w:footerReference w:type="default" r:id="rId7"/>
      <w:pgSz w:w="11906" w:h="16838" w:code="9"/>
      <w:pgMar w:top="454" w:right="454" w:bottom="284" w:left="454" w:header="720" w:footer="4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5C2" w:rsidRDefault="007C55C2">
      <w:r>
        <w:separator/>
      </w:r>
    </w:p>
  </w:endnote>
  <w:endnote w:type="continuationSeparator" w:id="0">
    <w:p w:rsidR="007C55C2" w:rsidRDefault="007C5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A5" w:rsidRPr="00A918B1" w:rsidRDefault="009A6656" w:rsidP="00710DE0">
    <w:pPr>
      <w:pStyle w:val="En-tte"/>
      <w:rPr>
        <w:rFonts w:ascii="Arial" w:hAnsi="Arial" w:cs="Arial"/>
        <w:b/>
      </w:rPr>
    </w:pPr>
    <w:r>
      <w:rPr>
        <w:rFonts w:ascii="Arial" w:hAnsi="Arial" w:cs="Arial"/>
        <w:i/>
      </w:rPr>
      <w:t>Régates de la baie de saint Brieuc</w:t>
    </w:r>
    <w:r w:rsidR="00710DE0" w:rsidRPr="00A918B1">
      <w:rPr>
        <w:rFonts w:ascii="Arial" w:hAnsi="Arial" w:cs="Arial"/>
        <w:i/>
      </w:rPr>
      <w:tab/>
    </w:r>
    <w:r w:rsidR="00710DE0" w:rsidRPr="00A918B1">
      <w:rPr>
        <w:rFonts w:ascii="Arial" w:hAnsi="Arial" w:cs="Arial"/>
        <w:i/>
      </w:rPr>
      <w:tab/>
    </w:r>
    <w:r w:rsidR="00A533A5" w:rsidRPr="00A918B1"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5C2" w:rsidRDefault="007C55C2">
      <w:r>
        <w:separator/>
      </w:r>
    </w:p>
  </w:footnote>
  <w:footnote w:type="continuationSeparator" w:id="0">
    <w:p w:rsidR="007C55C2" w:rsidRDefault="007C55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A5" w:rsidRPr="00736EDE" w:rsidRDefault="009F0963" w:rsidP="00736EDE">
    <w:pPr>
      <w:pStyle w:val="En-tte"/>
    </w:pPr>
    <w:r>
      <w:rPr>
        <w:noProof/>
      </w:rPr>
      <w:drawing>
        <wp:inline distT="0" distB="0" distL="0" distR="0">
          <wp:extent cx="2571750" cy="523875"/>
          <wp:effectExtent l="0" t="0" r="0" b="9525"/>
          <wp:docPr id="1" name="Image 1" descr="\\pf-pc\Etudes\DL2015_TheLastOne\EtudesDeCas\DAHOUET\ImageTit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f-pc\Etudes\DL2015_TheLastOne\EtudesDeCas\DAHOUET\ImageTitr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36EDE">
      <w:tab/>
    </w:r>
    <w:r w:rsidR="00736EDE">
      <w:tab/>
    </w:r>
    <w:r w:rsidR="00710DE0">
      <w:rPr>
        <w:rFonts w:ascii="Arial" w:hAnsi="Arial"/>
        <w:b/>
        <w:i/>
        <w:sz w:val="22"/>
      </w:rPr>
      <w:t>FEUILLE DE POINTAGE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66"/>
    <w:rsid w:val="000577F5"/>
    <w:rsid w:val="00070F4F"/>
    <w:rsid w:val="000D5368"/>
    <w:rsid w:val="000E1DB7"/>
    <w:rsid w:val="000E60F9"/>
    <w:rsid w:val="002D0CB8"/>
    <w:rsid w:val="00440C89"/>
    <w:rsid w:val="00563696"/>
    <w:rsid w:val="006815FF"/>
    <w:rsid w:val="006B6A23"/>
    <w:rsid w:val="006F30B0"/>
    <w:rsid w:val="00710DE0"/>
    <w:rsid w:val="00736EDE"/>
    <w:rsid w:val="0074050E"/>
    <w:rsid w:val="007C05AC"/>
    <w:rsid w:val="007C55C2"/>
    <w:rsid w:val="00844A77"/>
    <w:rsid w:val="008F4BF9"/>
    <w:rsid w:val="00930366"/>
    <w:rsid w:val="009A6656"/>
    <w:rsid w:val="009F0963"/>
    <w:rsid w:val="00A213E4"/>
    <w:rsid w:val="00A533A5"/>
    <w:rsid w:val="00A918B1"/>
    <w:rsid w:val="00A956A9"/>
    <w:rsid w:val="00B36C6B"/>
    <w:rsid w:val="00B9638A"/>
    <w:rsid w:val="00C84AE0"/>
    <w:rsid w:val="00DA409F"/>
    <w:rsid w:val="00DF75A7"/>
    <w:rsid w:val="00EF5B11"/>
    <w:rsid w:val="00F3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28B3F45-CE6D-4747-8AB9-76C8510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A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844A7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44A77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FFV&amp;Arbitre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FFV&amp;Arbitres.dot</Template>
  <TotalTime>27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Epreuve :</vt:lpstr>
    </vt:vector>
  </TitlesOfParts>
  <Company>FFV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Epreuve :</dc:title>
  <dc:subject/>
  <dc:creator>pf</dc:creator>
  <cp:keywords/>
  <dc:description/>
  <cp:lastModifiedBy>pf</cp:lastModifiedBy>
  <cp:revision>1</cp:revision>
  <cp:lastPrinted>2015-01-08T15:55:00Z</cp:lastPrinted>
  <dcterms:created xsi:type="dcterms:W3CDTF">2015-01-08T15:54:00Z</dcterms:created>
  <dcterms:modified xsi:type="dcterms:W3CDTF">2015-04-17T08:03:00Z</dcterms:modified>
</cp:coreProperties>
</file>